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D6E" w:rsidRPr="000C0E0C" w:rsidRDefault="0092350B" w:rsidP="00357D6E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1" type="#_x0000_t202" style="position:absolute;margin-left:388.2pt;margin-top:-4.05pt;width:343.2pt;height:554.4pt;z-index:-4;mso-wrap-style:none" filled="f" stroked="f">
            <v:textbox style="mso-fit-shape-to-text:t">
              <w:txbxContent>
                <w:p w:rsidR="00357D6E" w:rsidRPr="00357D6E" w:rsidRDefault="0092350B"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alt="Musical instruments" style="width:324.7pt;height:540pt">
                        <v:imagedata r:id="rId7" o:title=""/>
                      </v:shape>
                    </w:pict>
                  </w:r>
                </w:p>
              </w:txbxContent>
            </v:textbox>
          </v:shape>
        </w:pict>
      </w:r>
      <w:r>
        <w:pict>
          <v:shape id="_x0000_s1092" type="#_x0000_t202" style="position:absolute;margin-left:-7.2pt;margin-top:-4.8pt;width:339.6pt;height:555.6pt;z-index:-3;mso-wrap-style:none" filled="f" stroked="f">
            <v:textbox style="mso-fit-shape-to-text:t">
              <w:txbxContent>
                <w:p w:rsidR="00357D6E" w:rsidRPr="00357D6E" w:rsidRDefault="0092350B">
                  <w:r>
                    <w:pict>
                      <v:shape id="_x0000_i1026" type="#_x0000_t75" alt="Musical instruments" style="width:325.35pt;height:541.35pt">
                        <v:imagedata r:id="rId8" o:title=""/>
                      </v:shape>
                    </w:pict>
                  </w:r>
                </w:p>
              </w:txbxContent>
            </v:textbox>
          </v:shape>
        </w:pict>
      </w:r>
      <w:r>
        <w:pict>
          <v:shape id="_x0000_s1075" type="#_x0000_t202" style="position:absolute;margin-left:450pt;margin-top:447pt;width:4in;height:103.2pt;z-index:4;mso-position-horizontal-relative:page;mso-position-vertical-relative:page" filled="f" stroked="f" strokecolor="navy">
            <v:textbox style="mso-next-textbox:#_x0000_s1075;mso-fit-shape-to-text:t">
              <w:txbxContent>
                <w:p w:rsidR="0091127C" w:rsidRDefault="0091127C" w:rsidP="001369C5">
                  <w:pPr>
                    <w:pStyle w:val="Heading2"/>
                  </w:pPr>
                  <w:r>
                    <w:t>Maddy moses</w:t>
                  </w:r>
                  <w:r w:rsidR="001369C5" w:rsidRPr="001369C5">
                    <w:t xml:space="preserve"> </w:t>
                  </w:r>
                  <w:r w:rsidR="00F74AE0" w:rsidRPr="001369C5">
                    <w:t>presents</w:t>
                  </w:r>
                  <w:r>
                    <w:t xml:space="preserve"> </w:t>
                  </w:r>
                </w:p>
                <w:p w:rsidR="0091127C" w:rsidRPr="0091127C" w:rsidRDefault="0091127C" w:rsidP="0091127C">
                  <w:pPr>
                    <w:pStyle w:val="Heading2"/>
                  </w:pPr>
                  <w:r>
                    <w:t>the first annual</w:t>
                  </w:r>
                </w:p>
                <w:p w:rsidR="00F74AE0" w:rsidRPr="001369C5" w:rsidRDefault="0091127C" w:rsidP="001369C5">
                  <w:pPr>
                    <w:pStyle w:val="Heading1"/>
                  </w:pPr>
                  <w:r>
                    <w:t>Fall Soiree</w:t>
                  </w:r>
                </w:p>
                <w:p w:rsidR="00F74AE0" w:rsidRPr="001369C5" w:rsidRDefault="0091127C" w:rsidP="001369C5">
                  <w:pPr>
                    <w:pStyle w:val="DateandTime"/>
                  </w:pPr>
                  <w:r>
                    <w:t>October 29</w:t>
                  </w:r>
                  <w:r w:rsidR="00F078F4">
                    <w:t>, 20</w:t>
                  </w:r>
                  <w:r>
                    <w:t>12</w:t>
                  </w:r>
                  <w:r w:rsidR="001369C5">
                    <w:t xml:space="preserve">, </w:t>
                  </w:r>
                  <w:r>
                    <w:t>6</w:t>
                  </w:r>
                  <w:r w:rsidR="001369C5">
                    <w:t xml:space="preserve"> p.m.</w:t>
                  </w:r>
                </w:p>
              </w:txbxContent>
            </v:textbox>
            <w10:wrap anchorx="page" anchory="page"/>
          </v:shape>
        </w:pict>
      </w:r>
    </w:p>
    <w:p w:rsidR="00F25735" w:rsidRPr="000C0E0C" w:rsidRDefault="0092350B" w:rsidP="001F1B6C">
      <w:r>
        <w:pict>
          <v:shape id="_x0000_s1090" type="#_x0000_t202" style="position:absolute;margin-left:76.3pt;margin-top:64.8pt;width:3.55pt;height:34.2pt;z-index:5;mso-position-horizontal-relative:page;mso-position-vertical-relative:page" filled="f" stroked="f">
            <v:textbox style="mso-fit-shape-to-text:t">
              <w:txbxContent>
                <w:p w:rsidR="001369C5" w:rsidRDefault="001369C5" w:rsidP="00357D6E">
                  <w:pPr>
                    <w:pStyle w:val="SectionTitles"/>
                  </w:pPr>
                </w:p>
              </w:txbxContent>
            </v:textbox>
            <w10:wrap anchorx="page" anchory="page"/>
          </v:shape>
        </w:pict>
      </w:r>
      <w:r>
        <w:pict>
          <v:shape id="_x0000_s1053" type="#_x0000_t202" style="position:absolute;margin-left:84.7pt;margin-top:69.5pt;width:235.95pt;height:333.2pt;z-index:3;mso-position-horizontal-relative:page;mso-position-vertical-relative:page" filled="f" stroked="f">
            <v:textbox style="mso-next-textbox:#_x0000_s1053">
              <w:txbxContent>
                <w:p w:rsidR="00FC224E" w:rsidRPr="001369C5" w:rsidRDefault="00FC224E" w:rsidP="00357D6E">
                  <w:pPr>
                    <w:pStyle w:val="Subsectiontitles"/>
                  </w:pPr>
                  <w:r>
                    <w:t>‘Over the rainbow’</w:t>
                  </w:r>
                </w:p>
                <w:p w:rsidR="007B3450" w:rsidRDefault="00641924" w:rsidP="00357D6E">
                  <w:pPr>
                    <w:pStyle w:val="Italics"/>
                  </w:pPr>
                  <w:r>
                    <w:t xml:space="preserve">Words by E.Y </w:t>
                  </w:r>
                  <w:proofErr w:type="spellStart"/>
                  <w:r>
                    <w:t>Harburg</w:t>
                  </w:r>
                  <w:proofErr w:type="spellEnd"/>
                  <w:r>
                    <w:t xml:space="preserve"> music by Harold Arlen</w:t>
                  </w:r>
                </w:p>
                <w:p w:rsidR="00641924" w:rsidRDefault="00641924" w:rsidP="00357D6E">
                  <w:pPr>
                    <w:pStyle w:val="Italics"/>
                  </w:pPr>
                  <w:r>
                    <w:t>Performed by Denise Moore</w:t>
                  </w:r>
                </w:p>
                <w:p w:rsidR="00641924" w:rsidRDefault="00641924" w:rsidP="00357D6E">
                  <w:pPr>
                    <w:pStyle w:val="Italics"/>
                  </w:pPr>
                </w:p>
                <w:p w:rsidR="00641924" w:rsidRPr="00DD3008" w:rsidRDefault="00641924" w:rsidP="00357D6E">
                  <w:pPr>
                    <w:pStyle w:val="Italics"/>
                    <w:rPr>
                      <w:i w:val="0"/>
                      <w:color w:val="7F2BA5"/>
                      <w:sz w:val="20"/>
                      <w:szCs w:val="20"/>
                    </w:rPr>
                  </w:pPr>
                  <w:r w:rsidRPr="00DD3008">
                    <w:rPr>
                      <w:i w:val="0"/>
                      <w:color w:val="7F2BA5"/>
                      <w:sz w:val="20"/>
                      <w:szCs w:val="20"/>
                    </w:rPr>
                    <w:t>‘</w:t>
                  </w:r>
                  <w:r w:rsidRPr="00DD3008">
                    <w:rPr>
                      <w:i w:val="0"/>
                      <w:color w:val="6E3575"/>
                      <w:sz w:val="20"/>
                      <w:szCs w:val="20"/>
                    </w:rPr>
                    <w:t>COLORS OF THE WIND’</w:t>
                  </w:r>
                </w:p>
                <w:p w:rsidR="00641924" w:rsidRDefault="00641924" w:rsidP="00357D6E">
                  <w:pPr>
                    <w:pStyle w:val="Italics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Music by Alan Menken</w:t>
                  </w:r>
                </w:p>
                <w:p w:rsidR="00641924" w:rsidRDefault="00641924" w:rsidP="00357D6E">
                  <w:pPr>
                    <w:pStyle w:val="Italics"/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Performed by </w:t>
                  </w:r>
                  <w:proofErr w:type="spellStart"/>
                  <w:r>
                    <w:rPr>
                      <w:szCs w:val="18"/>
                    </w:rPr>
                    <w:t>Eyrie</w:t>
                  </w:r>
                  <w:proofErr w:type="spellEnd"/>
                  <w:r>
                    <w:rPr>
                      <w:szCs w:val="18"/>
                    </w:rPr>
                    <w:t xml:space="preserve"> Horton</w:t>
                  </w:r>
                </w:p>
                <w:p w:rsidR="00641924" w:rsidRPr="00641924" w:rsidRDefault="00641924" w:rsidP="00357D6E">
                  <w:pPr>
                    <w:pStyle w:val="Italics"/>
                    <w:rPr>
                      <w:szCs w:val="18"/>
                    </w:rPr>
                  </w:pPr>
                </w:p>
                <w:p w:rsidR="00452AEF" w:rsidRPr="00DD3008" w:rsidRDefault="00641924" w:rsidP="00357D6E">
                  <w:pPr>
                    <w:pStyle w:val="Italics"/>
                    <w:rPr>
                      <w:i w:val="0"/>
                      <w:color w:val="6E3575"/>
                      <w:sz w:val="20"/>
                      <w:szCs w:val="20"/>
                    </w:rPr>
                  </w:pPr>
                  <w:r w:rsidRPr="00DD3008">
                    <w:rPr>
                      <w:i w:val="0"/>
                      <w:color w:val="6E3575"/>
                      <w:sz w:val="20"/>
                      <w:szCs w:val="20"/>
                    </w:rPr>
                    <w:t>TBD</w:t>
                  </w:r>
                </w:p>
                <w:p w:rsidR="00641924" w:rsidRDefault="00641924" w:rsidP="00357D6E">
                  <w:pPr>
                    <w:pStyle w:val="Italics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Performed by Sarah McDaniel</w:t>
                  </w:r>
                </w:p>
                <w:p w:rsidR="00641924" w:rsidRDefault="00641924" w:rsidP="00357D6E">
                  <w:pPr>
                    <w:pStyle w:val="Italics"/>
                    <w:rPr>
                      <w:szCs w:val="18"/>
                    </w:rPr>
                  </w:pPr>
                </w:p>
                <w:p w:rsidR="00641924" w:rsidRPr="00DD3008" w:rsidRDefault="00641924" w:rsidP="00357D6E">
                  <w:pPr>
                    <w:pStyle w:val="Italics"/>
                    <w:rPr>
                      <w:i w:val="0"/>
                      <w:color w:val="6E3575"/>
                      <w:sz w:val="20"/>
                      <w:szCs w:val="20"/>
                    </w:rPr>
                  </w:pPr>
                  <w:r w:rsidRPr="00DD3008">
                    <w:rPr>
                      <w:i w:val="0"/>
                      <w:color w:val="6E3575"/>
                      <w:sz w:val="20"/>
                      <w:szCs w:val="20"/>
                    </w:rPr>
                    <w:t>SOLFEGGIETTO</w:t>
                  </w:r>
                </w:p>
                <w:p w:rsidR="00641924" w:rsidRDefault="00641924" w:rsidP="00357D6E">
                  <w:pPr>
                    <w:pStyle w:val="Italics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Composed by Carl Philip Bach</w:t>
                  </w:r>
                </w:p>
                <w:p w:rsidR="00641924" w:rsidRPr="00641924" w:rsidRDefault="00641924" w:rsidP="00357D6E">
                  <w:pPr>
                    <w:pStyle w:val="Italics"/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Performed by </w:t>
                  </w:r>
                  <w:proofErr w:type="spellStart"/>
                  <w:r>
                    <w:rPr>
                      <w:szCs w:val="18"/>
                    </w:rPr>
                    <w:t>Maddy</w:t>
                  </w:r>
                  <w:proofErr w:type="spellEnd"/>
                  <w:r>
                    <w:rPr>
                      <w:szCs w:val="18"/>
                    </w:rPr>
                    <w:t xml:space="preserve"> Moses</w:t>
                  </w:r>
                </w:p>
                <w:p w:rsidR="00452AEF" w:rsidRPr="001369C5" w:rsidRDefault="00452AEF" w:rsidP="00357D6E">
                  <w:pPr>
                    <w:pStyle w:val="Italics"/>
                  </w:pPr>
                </w:p>
                <w:p w:rsidR="00452AEF" w:rsidRPr="001369C5" w:rsidRDefault="00452AEF" w:rsidP="00357D6E">
                  <w:pPr>
                    <w:pStyle w:val="Italics"/>
                  </w:pPr>
                </w:p>
                <w:p w:rsidR="00452AEF" w:rsidRDefault="00DD3008" w:rsidP="00EE03AA">
                  <w:pPr>
                    <w:pStyle w:val="Italics"/>
                  </w:pPr>
                  <w:proofErr w:type="gramStart"/>
                  <w:r>
                    <w:t>Refreshments to follow.</w:t>
                  </w:r>
                  <w:proofErr w:type="gramEnd"/>
                </w:p>
                <w:p w:rsidR="00641924" w:rsidRDefault="00641924" w:rsidP="00EE03AA">
                  <w:pPr>
                    <w:pStyle w:val="Italics"/>
                  </w:pPr>
                </w:p>
                <w:p w:rsidR="00641924" w:rsidRDefault="00641924" w:rsidP="00EE03AA">
                  <w:pPr>
                    <w:pStyle w:val="Italics"/>
                  </w:pPr>
                </w:p>
                <w:p w:rsidR="00641924" w:rsidRPr="001369C5" w:rsidRDefault="00641924" w:rsidP="00EE03AA">
                  <w:pPr>
                    <w:pStyle w:val="Italics"/>
                  </w:pPr>
                  <w:r>
                    <w:t>Special Thanks goes to Adam Moses for page turning.</w:t>
                  </w:r>
                </w:p>
              </w:txbxContent>
            </v:textbox>
            <w10:wrap anchorx="page" anchory="page"/>
          </v:shape>
        </w:pict>
      </w:r>
      <w:r w:rsidR="008B7DE6" w:rsidRPr="000C0E0C">
        <w:br w:type="page"/>
      </w:r>
    </w:p>
    <w:p w:rsidR="008B7DE6" w:rsidRPr="000C0E0C" w:rsidRDefault="0092350B" w:rsidP="001F1B6C">
      <w:r>
        <w:pict>
          <v:shape id="_x0000_s1098" type="#_x0000_t202" style="position:absolute;margin-left:470.65pt;margin-top:64.8pt;width:170.4pt;height:37.2pt;z-index:6;mso-position-horizontal-relative:page;mso-position-vertical-relative:page" filled="f" stroked="f">
            <v:textbox>
              <w:txbxContent>
                <w:p w:rsidR="00EE03AA" w:rsidRDefault="00783EC9" w:rsidP="00EE03AA">
                  <w:pPr>
                    <w:pStyle w:val="SectionTitles"/>
                  </w:pPr>
                  <w:r>
                    <w:t xml:space="preserve">  </w:t>
                  </w:r>
                  <w:r w:rsidR="00EE03AA">
                    <w:t>Program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9" type="#_x0000_t202" style="position:absolute;margin-left:84.7pt;margin-top:79.55pt;width:227.8pt;height:219.8pt;z-index:1;mso-position-horizontal-relative:page;mso-position-vertical-relative:page" filled="f" stroked="f">
            <v:textbox style="mso-next-textbox:#_x0000_s1039;mso-fit-shape-to-text:t">
              <w:txbxContent>
                <w:p w:rsidR="00AA699C" w:rsidRPr="001369C5" w:rsidRDefault="00AA699C" w:rsidP="000C0E0C">
                  <w:pPr>
                    <w:pStyle w:val="Subsectiontitles"/>
                  </w:pPr>
                  <w:r w:rsidRPr="001369C5">
                    <w:t>Musicians</w:t>
                  </w:r>
                </w:p>
                <w:p w:rsidR="00A56F47" w:rsidRPr="001369C5" w:rsidRDefault="002447B6" w:rsidP="000C0E0C">
                  <w:pPr>
                    <w:pStyle w:val="Italics"/>
                  </w:pPr>
                  <w:r>
                    <w:t xml:space="preserve">Katie </w:t>
                  </w:r>
                  <w:proofErr w:type="gramStart"/>
                  <w:r>
                    <w:t>Pearson :Vocalist</w:t>
                  </w:r>
                  <w:proofErr w:type="gramEnd"/>
                </w:p>
                <w:p w:rsidR="00A56F47" w:rsidRDefault="002447B6" w:rsidP="000C0E0C">
                  <w:pPr>
                    <w:pStyle w:val="Italics"/>
                  </w:pPr>
                  <w:r>
                    <w:t xml:space="preserve">Denise </w:t>
                  </w:r>
                  <w:proofErr w:type="gramStart"/>
                  <w:r>
                    <w:t>Moore :</w:t>
                  </w:r>
                  <w:proofErr w:type="gramEnd"/>
                  <w:r>
                    <w:t xml:space="preserve"> Vocalist</w:t>
                  </w:r>
                </w:p>
                <w:p w:rsidR="002447B6" w:rsidRDefault="002447B6" w:rsidP="000C0E0C">
                  <w:pPr>
                    <w:pStyle w:val="Italics"/>
                  </w:pPr>
                  <w:r>
                    <w:t xml:space="preserve">Pam </w:t>
                  </w:r>
                  <w:proofErr w:type="spellStart"/>
                  <w:r>
                    <w:t>Dorris</w:t>
                  </w:r>
                  <w:proofErr w:type="spellEnd"/>
                  <w:r>
                    <w:t>: Pianist</w:t>
                  </w:r>
                </w:p>
                <w:p w:rsidR="002447B6" w:rsidRDefault="002447B6" w:rsidP="000C0E0C">
                  <w:pPr>
                    <w:pStyle w:val="Italics"/>
                  </w:pPr>
                  <w:proofErr w:type="spellStart"/>
                  <w:r>
                    <w:t>Eyrie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Horton :</w:t>
                  </w:r>
                  <w:proofErr w:type="gramEnd"/>
                  <w:r>
                    <w:t xml:space="preserve"> Pianist</w:t>
                  </w:r>
                </w:p>
                <w:p w:rsidR="002447B6" w:rsidRDefault="003C3B00" w:rsidP="000C0E0C">
                  <w:pPr>
                    <w:pStyle w:val="Italics"/>
                  </w:pPr>
                  <w:r>
                    <w:t xml:space="preserve">Sarah </w:t>
                  </w:r>
                  <w:proofErr w:type="gramStart"/>
                  <w:r>
                    <w:t>McDaniel :</w:t>
                  </w:r>
                  <w:proofErr w:type="gramEnd"/>
                  <w:r>
                    <w:t xml:space="preserve"> Pianist</w:t>
                  </w:r>
                </w:p>
                <w:p w:rsidR="003C3B00" w:rsidRPr="001369C5" w:rsidRDefault="003C3B00" w:rsidP="000C0E0C">
                  <w:pPr>
                    <w:pStyle w:val="Italics"/>
                  </w:pPr>
                  <w:proofErr w:type="spellStart"/>
                  <w:r>
                    <w:t>Maddy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Moses :</w:t>
                  </w:r>
                  <w:proofErr w:type="gramEnd"/>
                  <w:r>
                    <w:t xml:space="preserve"> Pianist</w:t>
                  </w:r>
                </w:p>
                <w:p w:rsidR="001369C5" w:rsidRDefault="001369C5" w:rsidP="001369C5"/>
                <w:p w:rsidR="00783EC9" w:rsidRDefault="00783EC9" w:rsidP="003C3B00">
                  <w:pPr>
                    <w:pStyle w:val="Subsectiontitles"/>
                  </w:pPr>
                </w:p>
                <w:p w:rsidR="00783EC9" w:rsidRDefault="00783EC9" w:rsidP="003C3B00">
                  <w:pPr>
                    <w:pStyle w:val="Subsectiontitles"/>
                  </w:pPr>
                </w:p>
                <w:p w:rsidR="003C3B00" w:rsidRDefault="001369C5" w:rsidP="003C3B00">
                  <w:pPr>
                    <w:pStyle w:val="Subsectiontitles"/>
                  </w:pPr>
                  <w:proofErr w:type="gramStart"/>
                  <w:r w:rsidRPr="00783EC9">
                    <w:rPr>
                      <w:i/>
                      <w:color w:val="auto"/>
                      <w:sz w:val="18"/>
                    </w:rPr>
                    <w:t>Produced by</w:t>
                  </w:r>
                  <w:r w:rsidR="003C3B00" w:rsidRPr="00783EC9">
                    <w:rPr>
                      <w:i/>
                      <w:color w:val="auto"/>
                      <w:sz w:val="18"/>
                    </w:rPr>
                    <w:t xml:space="preserve"> Maddy Moses.</w:t>
                  </w:r>
                  <w:proofErr w:type="gramEnd"/>
                  <w:r w:rsidR="003C3B00" w:rsidRPr="00783EC9">
                    <w:rPr>
                      <w:i/>
                      <w:color w:val="auto"/>
                      <w:sz w:val="18"/>
                    </w:rPr>
                    <w:t xml:space="preserve"> </w:t>
                  </w:r>
                  <w:proofErr w:type="gramStart"/>
                  <w:r w:rsidR="003C3B00" w:rsidRPr="00783EC9">
                    <w:rPr>
                      <w:i/>
                      <w:color w:val="auto"/>
                      <w:sz w:val="18"/>
                    </w:rPr>
                    <w:t>courtesy of Hidden Valley Presbyterian church</w:t>
                  </w:r>
                  <w:r w:rsidR="003C3B00">
                    <w:t>.</w:t>
                  </w:r>
                  <w:proofErr w:type="gramEnd"/>
                </w:p>
                <w:p w:rsidR="003C3B00" w:rsidRPr="001369C5" w:rsidRDefault="003C3B00" w:rsidP="003C3B00">
                  <w:pPr>
                    <w:pStyle w:val="Subsectiontitles"/>
                  </w:pPr>
                </w:p>
                <w:p w:rsidR="001369C5" w:rsidRPr="001369C5" w:rsidRDefault="001369C5" w:rsidP="000C0E0C">
                  <w:pPr>
                    <w:pStyle w:val="Italics"/>
                  </w:pPr>
                </w:p>
              </w:txbxContent>
            </v:textbox>
            <w10:wrap anchorx="page" anchory="page"/>
          </v:shape>
        </w:pict>
      </w:r>
      <w:r>
        <w:pict>
          <v:shape id="_x0000_s1040" type="#_x0000_t202" style="position:absolute;margin-left:480.95pt;margin-top:113.35pt;width:224pt;height:410.75pt;z-index:2;mso-position-horizontal-relative:page;mso-position-vertical-relative:page" filled="f" stroked="f">
            <v:textbox style="mso-next-textbox:#_x0000_s1040">
              <w:txbxContent>
                <w:p w:rsidR="008B3C0F" w:rsidRPr="001369C5" w:rsidRDefault="003C3B00" w:rsidP="000C0E0C">
                  <w:pPr>
                    <w:pStyle w:val="Subsectiontitles"/>
                  </w:pPr>
                  <w:r>
                    <w:t>‘Where I stood’</w:t>
                  </w:r>
                </w:p>
                <w:p w:rsidR="00EA593F" w:rsidRDefault="003C3B00" w:rsidP="000C0E0C">
                  <w:pPr>
                    <w:pStyle w:val="Italics"/>
                  </w:pPr>
                  <w:r>
                    <w:t>Words and music by Missy Higgins</w:t>
                  </w:r>
                </w:p>
                <w:p w:rsidR="00A729D7" w:rsidRPr="001369C5" w:rsidRDefault="00A729D7" w:rsidP="000C0E0C">
                  <w:pPr>
                    <w:pStyle w:val="Italics"/>
                  </w:pPr>
                  <w:r>
                    <w:t>Performed by Katie Pearson</w:t>
                  </w:r>
                </w:p>
                <w:p w:rsidR="00EA1989" w:rsidRPr="001369C5" w:rsidRDefault="003C3B00" w:rsidP="000C0E0C">
                  <w:pPr>
                    <w:pStyle w:val="Subsectiontitles"/>
                  </w:pPr>
                  <w:r>
                    <w:t>‘The entertainer’</w:t>
                  </w:r>
                </w:p>
                <w:p w:rsidR="00EA593F" w:rsidRDefault="003C3B00" w:rsidP="000C0E0C">
                  <w:pPr>
                    <w:pStyle w:val="Italics"/>
                  </w:pPr>
                  <w:r>
                    <w:t>Composed by Scott Joplin</w:t>
                  </w:r>
                </w:p>
                <w:p w:rsidR="00A729D7" w:rsidRDefault="00A729D7" w:rsidP="000C0E0C">
                  <w:pPr>
                    <w:pStyle w:val="Italics"/>
                  </w:pPr>
                  <w:r>
                    <w:t xml:space="preserve">Performed by Pam </w:t>
                  </w:r>
                  <w:proofErr w:type="spellStart"/>
                  <w:r>
                    <w:t>Dorris</w:t>
                  </w:r>
                  <w:proofErr w:type="spellEnd"/>
                </w:p>
                <w:p w:rsidR="00B32C0A" w:rsidRPr="001369C5" w:rsidRDefault="003C3B00" w:rsidP="000C0E0C">
                  <w:pPr>
                    <w:pStyle w:val="Subsectiontitles"/>
                  </w:pPr>
                  <w:r>
                    <w:t>‘Going North’</w:t>
                  </w:r>
                  <w:r w:rsidR="00A729D7">
                    <w:t xml:space="preserve"> </w:t>
                  </w:r>
                </w:p>
                <w:p w:rsidR="00EA593F" w:rsidRDefault="003C3B00" w:rsidP="000C0E0C">
                  <w:pPr>
                    <w:pStyle w:val="Italics"/>
                  </w:pPr>
                  <w:r>
                    <w:t>Words and music by Missy Higgins</w:t>
                  </w:r>
                </w:p>
                <w:p w:rsidR="00A729D7" w:rsidRDefault="00A729D7" w:rsidP="000C0E0C">
                  <w:pPr>
                    <w:pStyle w:val="Italics"/>
                  </w:pPr>
                  <w:r>
                    <w:t>Performed by Denise Moore</w:t>
                  </w:r>
                </w:p>
                <w:p w:rsidR="00A729D7" w:rsidRDefault="00A729D7" w:rsidP="000C0E0C">
                  <w:pPr>
                    <w:pStyle w:val="Italics"/>
                  </w:pPr>
                </w:p>
                <w:p w:rsidR="00A729D7" w:rsidRPr="00DD3008" w:rsidRDefault="00A729D7" w:rsidP="000C0E0C">
                  <w:pPr>
                    <w:pStyle w:val="Italics"/>
                    <w:rPr>
                      <w:i w:val="0"/>
                      <w:color w:val="6E3575"/>
                      <w:sz w:val="20"/>
                    </w:rPr>
                  </w:pPr>
                  <w:r w:rsidRPr="00F52178">
                    <w:rPr>
                      <w:i w:val="0"/>
                      <w:color w:val="5F497A"/>
                      <w:sz w:val="20"/>
                    </w:rPr>
                    <w:t>‘</w:t>
                  </w:r>
                  <w:r w:rsidRPr="00DD3008">
                    <w:rPr>
                      <w:i w:val="0"/>
                      <w:color w:val="6E3575"/>
                      <w:sz w:val="20"/>
                    </w:rPr>
                    <w:t>LARGO’ from the New World Symphony</w:t>
                  </w:r>
                </w:p>
                <w:p w:rsidR="00A729D7" w:rsidRDefault="00A729D7" w:rsidP="000C0E0C">
                  <w:pPr>
                    <w:pStyle w:val="Italics"/>
                  </w:pPr>
                  <w:r>
                    <w:t>Composed by Antonin Dvorak</w:t>
                  </w:r>
                </w:p>
                <w:p w:rsidR="00A729D7" w:rsidRDefault="00A729D7" w:rsidP="000C0E0C">
                  <w:pPr>
                    <w:pStyle w:val="Italics"/>
                  </w:pPr>
                  <w:r>
                    <w:t xml:space="preserve">Performed by </w:t>
                  </w:r>
                  <w:proofErr w:type="spellStart"/>
                  <w:r>
                    <w:t>Eyrie</w:t>
                  </w:r>
                  <w:proofErr w:type="spellEnd"/>
                  <w:r>
                    <w:t xml:space="preserve"> Horton and </w:t>
                  </w:r>
                  <w:proofErr w:type="spellStart"/>
                  <w:r>
                    <w:t>Maddy</w:t>
                  </w:r>
                  <w:proofErr w:type="spellEnd"/>
                  <w:r>
                    <w:t xml:space="preserve"> Moses</w:t>
                  </w:r>
                </w:p>
                <w:p w:rsidR="00EA593F" w:rsidRPr="001369C5" w:rsidRDefault="00A729D7" w:rsidP="000C0E0C">
                  <w:pPr>
                    <w:pStyle w:val="Subsectiontitles"/>
                  </w:pPr>
                  <w:r>
                    <w:t>Prelude No 1 in C major</w:t>
                  </w:r>
                </w:p>
                <w:p w:rsidR="00EA593F" w:rsidRDefault="00A729D7" w:rsidP="000C0E0C">
                  <w:pPr>
                    <w:pStyle w:val="Italics"/>
                  </w:pPr>
                  <w:r>
                    <w:t>Composed by Johann Bach</w:t>
                  </w:r>
                </w:p>
                <w:p w:rsidR="00FC224E" w:rsidRDefault="00FC224E" w:rsidP="000C0E0C">
                  <w:pPr>
                    <w:pStyle w:val="Italics"/>
                  </w:pPr>
                  <w:r>
                    <w:t>Performed by Sarah McDaniel</w:t>
                  </w:r>
                </w:p>
                <w:p w:rsidR="00EA593F" w:rsidRPr="00DD3008" w:rsidRDefault="00FC224E" w:rsidP="000C0E0C">
                  <w:pPr>
                    <w:pStyle w:val="Subsectiontitles"/>
                    <w:rPr>
                      <w:szCs w:val="20"/>
                    </w:rPr>
                  </w:pPr>
                  <w:r w:rsidRPr="00DD3008">
                    <w:rPr>
                      <w:caps w:val="0"/>
                      <w:szCs w:val="20"/>
                    </w:rPr>
                    <w:t>‘LIKE A STAR’</w:t>
                  </w:r>
                </w:p>
                <w:p w:rsidR="002872F6" w:rsidRDefault="00FC224E" w:rsidP="000C0E0C">
                  <w:pPr>
                    <w:pStyle w:val="Italics"/>
                  </w:pPr>
                  <w:r>
                    <w:t>Words and music by Corrine Bailey Rae</w:t>
                  </w:r>
                </w:p>
                <w:p w:rsidR="00FC224E" w:rsidRDefault="00FC224E" w:rsidP="000C0E0C">
                  <w:pPr>
                    <w:pStyle w:val="Italics"/>
                  </w:pPr>
                  <w:r>
                    <w:t>Performed by Katie Pearson</w:t>
                  </w:r>
                </w:p>
                <w:p w:rsidR="00FC224E" w:rsidRPr="00FC224E" w:rsidRDefault="00FC224E" w:rsidP="000C0E0C">
                  <w:pPr>
                    <w:pStyle w:val="Italics"/>
                  </w:pPr>
                </w:p>
                <w:p w:rsidR="000C0E0C" w:rsidRPr="00DD3008" w:rsidRDefault="00FC224E" w:rsidP="000C0E0C">
                  <w:pPr>
                    <w:pStyle w:val="Italics"/>
                    <w:rPr>
                      <w:i w:val="0"/>
                      <w:color w:val="6E3575"/>
                      <w:sz w:val="20"/>
                      <w:szCs w:val="20"/>
                    </w:rPr>
                  </w:pPr>
                  <w:bookmarkStart w:id="0" w:name="_GoBack"/>
                  <w:r w:rsidRPr="00DD3008">
                    <w:rPr>
                      <w:i w:val="0"/>
                      <w:color w:val="6E3575"/>
                      <w:sz w:val="20"/>
                      <w:szCs w:val="20"/>
                    </w:rPr>
                    <w:t>‘A THOUSAND YEARS’</w:t>
                  </w:r>
                </w:p>
                <w:bookmarkEnd w:id="0"/>
                <w:p w:rsidR="00FC224E" w:rsidRPr="00F52178" w:rsidRDefault="00FC224E" w:rsidP="000C0E0C">
                  <w:pPr>
                    <w:pStyle w:val="Italics"/>
                    <w:rPr>
                      <w:color w:val="000000"/>
                      <w:szCs w:val="18"/>
                    </w:rPr>
                  </w:pPr>
                  <w:r w:rsidRPr="00F52178">
                    <w:rPr>
                      <w:color w:val="000000"/>
                      <w:szCs w:val="18"/>
                    </w:rPr>
                    <w:t xml:space="preserve">Words and music by Christina </w:t>
                  </w:r>
                  <w:proofErr w:type="spellStart"/>
                  <w:r w:rsidRPr="00F52178">
                    <w:rPr>
                      <w:color w:val="000000"/>
                      <w:szCs w:val="18"/>
                    </w:rPr>
                    <w:t>Perri</w:t>
                  </w:r>
                  <w:proofErr w:type="spellEnd"/>
                </w:p>
                <w:p w:rsidR="00FC224E" w:rsidRPr="00F52178" w:rsidRDefault="00FC224E" w:rsidP="000C0E0C">
                  <w:pPr>
                    <w:pStyle w:val="Italics"/>
                    <w:rPr>
                      <w:color w:val="000000"/>
                      <w:szCs w:val="18"/>
                    </w:rPr>
                  </w:pPr>
                  <w:r w:rsidRPr="00F52178">
                    <w:rPr>
                      <w:color w:val="000000"/>
                      <w:szCs w:val="18"/>
                    </w:rPr>
                    <w:t xml:space="preserve">Performed by Pam </w:t>
                  </w:r>
                  <w:proofErr w:type="spellStart"/>
                  <w:r w:rsidRPr="00F52178">
                    <w:rPr>
                      <w:color w:val="000000"/>
                      <w:szCs w:val="18"/>
                    </w:rPr>
                    <w:t>Dorris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>
          <v:shape id="_x0000_s1099" type="#_x0000_t202" style="position:absolute;margin-left:76.3pt;margin-top:64.8pt;width:80.4pt;height:37.2pt;z-index:7;mso-position-horizontal-relative:page;mso-position-vertical-relative:page" filled="f" stroked="f">
            <v:textbox style="mso-fit-shape-to-text:t">
              <w:txbxContent>
                <w:p w:rsidR="00EE03AA" w:rsidRDefault="00EE03AA" w:rsidP="00EE03AA">
                  <w:pPr>
                    <w:pStyle w:val="SectionTitles"/>
                  </w:pPr>
                </w:p>
              </w:txbxContent>
            </v:textbox>
            <w10:wrap anchorx="page" anchory="page"/>
          </v:shape>
        </w:pict>
      </w:r>
      <w:r>
        <w:pict>
          <v:shape id="_x0000_s1097" type="#_x0000_t202" style="position:absolute;margin-left:-6.9pt;margin-top:-16.65pt;width:339.6pt;height:555.6pt;z-index:-1;mso-wrap-style:none" filled="f" stroked="f">
            <v:textbox style="mso-fit-shape-to-text:t">
              <w:txbxContent>
                <w:p w:rsidR="00EE03AA" w:rsidRPr="000C0E0C" w:rsidRDefault="0092350B" w:rsidP="00EE03AA">
                  <w:r>
                    <w:pict>
                      <v:shape id="_x0000_i1027" type="#_x0000_t75" alt="Music program inside art" style="width:325.35pt;height:541.35pt">
                        <v:imagedata r:id="rId9" o:title=""/>
                      </v:shape>
                    </w:pict>
                  </w:r>
                </w:p>
              </w:txbxContent>
            </v:textbox>
          </v:shape>
        </w:pict>
      </w:r>
      <w:r>
        <w:pict>
          <v:shape id="_x0000_s1096" type="#_x0000_t202" style="position:absolute;margin-left:389.7pt;margin-top:-15.9pt;width:343.2pt;height:554.4pt;z-index:-2;mso-wrap-style:none" filled="f" stroked="f">
            <v:textbox style="mso-fit-shape-to-text:t">
              <w:txbxContent>
                <w:p w:rsidR="00EE03AA" w:rsidRPr="00EE03AA" w:rsidRDefault="0092350B" w:rsidP="00EE03AA">
                  <w:r>
                    <w:pict>
                      <v:shape id="_x0000_i1028" type="#_x0000_t75" alt="Musical instruments" style="width:324.7pt;height:539.3pt">
                        <v:imagedata r:id="rId10" o:title=""/>
                      </v:shape>
                    </w:pict>
                  </w:r>
                </w:p>
              </w:txbxContent>
            </v:textbox>
          </v:shape>
        </w:pict>
      </w:r>
    </w:p>
    <w:sectPr w:rsidR="008B7DE6" w:rsidRPr="000C0E0C" w:rsidSect="00357D6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50B" w:rsidRDefault="0092350B">
      <w:r>
        <w:separator/>
      </w:r>
    </w:p>
  </w:endnote>
  <w:endnote w:type="continuationSeparator" w:id="0">
    <w:p w:rsidR="0092350B" w:rsidRDefault="00923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50B" w:rsidRDefault="0092350B">
      <w:r>
        <w:separator/>
      </w:r>
    </w:p>
  </w:footnote>
  <w:footnote w:type="continuationSeparator" w:id="0">
    <w:p w:rsidR="0092350B" w:rsidRDefault="009235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20"/>
  <w:drawingGridVerticalSpacing w:val="720"/>
  <w:noPunctuationKerning/>
  <w:characterSpacingControl w:val="doNotCompress"/>
  <w:hdrShapeDefaults>
    <o:shapedefaults v:ext="edit" spidmax="2049" fillcolor="white">
      <v:fill color="white"/>
      <o:colormru v:ext="edit" colors="#fc0,#c60,#fc9,#ffad5b,#feeac6"/>
    </o:shapedefaults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1127C"/>
    <w:rsid w:val="000062ED"/>
    <w:rsid w:val="00037509"/>
    <w:rsid w:val="00042548"/>
    <w:rsid w:val="00084BB0"/>
    <w:rsid w:val="00092DF7"/>
    <w:rsid w:val="000B1138"/>
    <w:rsid w:val="000C0E0C"/>
    <w:rsid w:val="000C2317"/>
    <w:rsid w:val="00127A8C"/>
    <w:rsid w:val="001305D9"/>
    <w:rsid w:val="00133482"/>
    <w:rsid w:val="001369C5"/>
    <w:rsid w:val="00186993"/>
    <w:rsid w:val="00192407"/>
    <w:rsid w:val="001A46BC"/>
    <w:rsid w:val="001C1317"/>
    <w:rsid w:val="001F0BB1"/>
    <w:rsid w:val="001F1B6C"/>
    <w:rsid w:val="002447B6"/>
    <w:rsid w:val="0024752E"/>
    <w:rsid w:val="002872F6"/>
    <w:rsid w:val="002B50AD"/>
    <w:rsid w:val="002D1520"/>
    <w:rsid w:val="00357D6E"/>
    <w:rsid w:val="00360833"/>
    <w:rsid w:val="00371560"/>
    <w:rsid w:val="00377D2B"/>
    <w:rsid w:val="003B5F24"/>
    <w:rsid w:val="003B71FA"/>
    <w:rsid w:val="003C3B00"/>
    <w:rsid w:val="003C600B"/>
    <w:rsid w:val="003E5FAF"/>
    <w:rsid w:val="00452AEF"/>
    <w:rsid w:val="0045601F"/>
    <w:rsid w:val="0051408D"/>
    <w:rsid w:val="005545C6"/>
    <w:rsid w:val="0056093C"/>
    <w:rsid w:val="00581173"/>
    <w:rsid w:val="00591A9E"/>
    <w:rsid w:val="005A0A49"/>
    <w:rsid w:val="005B06E0"/>
    <w:rsid w:val="00641924"/>
    <w:rsid w:val="00660094"/>
    <w:rsid w:val="00685741"/>
    <w:rsid w:val="0069133B"/>
    <w:rsid w:val="006C2B01"/>
    <w:rsid w:val="0071355E"/>
    <w:rsid w:val="0078114F"/>
    <w:rsid w:val="00783EC9"/>
    <w:rsid w:val="00785F81"/>
    <w:rsid w:val="007A15F1"/>
    <w:rsid w:val="007A7C5A"/>
    <w:rsid w:val="007A7D64"/>
    <w:rsid w:val="007B3450"/>
    <w:rsid w:val="0080325B"/>
    <w:rsid w:val="00823F1D"/>
    <w:rsid w:val="0084141F"/>
    <w:rsid w:val="00862ADA"/>
    <w:rsid w:val="00876D55"/>
    <w:rsid w:val="00885320"/>
    <w:rsid w:val="008B3C0F"/>
    <w:rsid w:val="008B7DE6"/>
    <w:rsid w:val="009012CF"/>
    <w:rsid w:val="0091127C"/>
    <w:rsid w:val="0092350B"/>
    <w:rsid w:val="00926D15"/>
    <w:rsid w:val="009D57F4"/>
    <w:rsid w:val="009E551E"/>
    <w:rsid w:val="00A56F47"/>
    <w:rsid w:val="00A729D7"/>
    <w:rsid w:val="00A83E6D"/>
    <w:rsid w:val="00AA365B"/>
    <w:rsid w:val="00AA699C"/>
    <w:rsid w:val="00AF4173"/>
    <w:rsid w:val="00B32C0A"/>
    <w:rsid w:val="00B9703A"/>
    <w:rsid w:val="00BB0560"/>
    <w:rsid w:val="00BB3F04"/>
    <w:rsid w:val="00BE5735"/>
    <w:rsid w:val="00BF01BD"/>
    <w:rsid w:val="00BF7BF6"/>
    <w:rsid w:val="00C259D7"/>
    <w:rsid w:val="00C36719"/>
    <w:rsid w:val="00C75527"/>
    <w:rsid w:val="00C92A55"/>
    <w:rsid w:val="00CA6AC9"/>
    <w:rsid w:val="00CB100F"/>
    <w:rsid w:val="00D16D73"/>
    <w:rsid w:val="00D379E4"/>
    <w:rsid w:val="00D5343C"/>
    <w:rsid w:val="00D8172F"/>
    <w:rsid w:val="00D96028"/>
    <w:rsid w:val="00DC4834"/>
    <w:rsid w:val="00DD168B"/>
    <w:rsid w:val="00DD3008"/>
    <w:rsid w:val="00DD66FA"/>
    <w:rsid w:val="00DE4374"/>
    <w:rsid w:val="00DF3630"/>
    <w:rsid w:val="00E12A2A"/>
    <w:rsid w:val="00E132E8"/>
    <w:rsid w:val="00E96CC6"/>
    <w:rsid w:val="00EA1989"/>
    <w:rsid w:val="00EA593F"/>
    <w:rsid w:val="00EE03AA"/>
    <w:rsid w:val="00F0183D"/>
    <w:rsid w:val="00F078F4"/>
    <w:rsid w:val="00F23DFD"/>
    <w:rsid w:val="00F24B90"/>
    <w:rsid w:val="00F25735"/>
    <w:rsid w:val="00F52178"/>
    <w:rsid w:val="00F5654D"/>
    <w:rsid w:val="00F74AE0"/>
    <w:rsid w:val="00F87758"/>
    <w:rsid w:val="00F87E49"/>
    <w:rsid w:val="00FA2751"/>
    <w:rsid w:val="00FA4497"/>
    <w:rsid w:val="00FC224E"/>
    <w:rsid w:val="00FD29BE"/>
    <w:rsid w:val="00FF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fc0,#c60,#fc9,#ffad5b,#feeac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69C5"/>
    <w:rPr>
      <w:rFonts w:ascii="Palatino Linotype" w:hAnsi="Palatino Linotype"/>
      <w:sz w:val="18"/>
      <w:szCs w:val="24"/>
    </w:rPr>
  </w:style>
  <w:style w:type="paragraph" w:styleId="Heading1">
    <w:name w:val="heading 1"/>
    <w:basedOn w:val="Normal"/>
    <w:next w:val="Normal"/>
    <w:qFormat/>
    <w:rsid w:val="00F078F4"/>
    <w:pPr>
      <w:spacing w:after="360"/>
      <w:jc w:val="center"/>
      <w:outlineLvl w:val="0"/>
    </w:pPr>
    <w:rPr>
      <w:color w:val="6E3575"/>
      <w:sz w:val="60"/>
    </w:rPr>
  </w:style>
  <w:style w:type="paragraph" w:styleId="Heading2">
    <w:name w:val="heading 2"/>
    <w:basedOn w:val="Normal"/>
    <w:next w:val="Normal"/>
    <w:qFormat/>
    <w:rsid w:val="00357D6E"/>
    <w:pPr>
      <w:jc w:val="center"/>
      <w:outlineLvl w:val="1"/>
    </w:pPr>
    <w:rPr>
      <w:caps/>
      <w:color w:val="6E3575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teandTime">
    <w:name w:val="Date and Time"/>
    <w:basedOn w:val="Normal"/>
    <w:rsid w:val="00357D6E"/>
    <w:pPr>
      <w:jc w:val="center"/>
    </w:pPr>
    <w:rPr>
      <w:color w:val="6E3575"/>
    </w:rPr>
  </w:style>
  <w:style w:type="paragraph" w:customStyle="1" w:styleId="SectionTitles">
    <w:name w:val="Section Titles"/>
    <w:basedOn w:val="Normal"/>
    <w:rsid w:val="00357D6E"/>
    <w:rPr>
      <w:color w:val="6E3575"/>
      <w:sz w:val="40"/>
    </w:rPr>
  </w:style>
  <w:style w:type="paragraph" w:customStyle="1" w:styleId="Subsectiontitles">
    <w:name w:val="Subsection titles"/>
    <w:basedOn w:val="Normal"/>
    <w:rsid w:val="00AF4173"/>
    <w:pPr>
      <w:spacing w:before="180" w:after="40"/>
    </w:pPr>
    <w:rPr>
      <w:caps/>
      <w:color w:val="6E3575"/>
      <w:sz w:val="20"/>
      <w:szCs w:val="18"/>
    </w:rPr>
  </w:style>
  <w:style w:type="paragraph" w:customStyle="1" w:styleId="Italics">
    <w:name w:val="Italics"/>
    <w:basedOn w:val="Normal"/>
    <w:link w:val="ItalicsChar"/>
    <w:rsid w:val="00357D6E"/>
    <w:pPr>
      <w:spacing w:line="288" w:lineRule="auto"/>
    </w:pPr>
    <w:rPr>
      <w:i/>
    </w:rPr>
  </w:style>
  <w:style w:type="paragraph" w:customStyle="1" w:styleId="ItalicsBold">
    <w:name w:val="Italics Bold"/>
    <w:basedOn w:val="Italics"/>
    <w:link w:val="ItalicsBoldChar"/>
    <w:rsid w:val="000C0E0C"/>
    <w:rPr>
      <w:b/>
    </w:rPr>
  </w:style>
  <w:style w:type="character" w:customStyle="1" w:styleId="ItalicsChar">
    <w:name w:val="Italics Char"/>
    <w:link w:val="Italics"/>
    <w:rsid w:val="000C0E0C"/>
    <w:rPr>
      <w:rFonts w:ascii="Palatino Linotype" w:hAnsi="Palatino Linotype"/>
      <w:i/>
      <w:sz w:val="18"/>
      <w:szCs w:val="24"/>
      <w:lang w:val="en-US" w:eastAsia="en-US" w:bidi="ar-SA"/>
    </w:rPr>
  </w:style>
  <w:style w:type="character" w:customStyle="1" w:styleId="ItalicsBoldChar">
    <w:name w:val="Italics Bold Char"/>
    <w:link w:val="ItalicsBold"/>
    <w:rsid w:val="000C0E0C"/>
    <w:rPr>
      <w:rFonts w:ascii="Palatino Linotype" w:hAnsi="Palatino Linotype"/>
      <w:b/>
      <w:i/>
      <w:sz w:val="18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0C0E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0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\AppData\Roaming\Microsoft\Templates\Music%20event%20progra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Music event program</Template>
  <TotalTime>13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4</cp:revision>
  <cp:lastPrinted>2004-06-25T22:30:00Z</cp:lastPrinted>
  <dcterms:created xsi:type="dcterms:W3CDTF">2012-10-27T22:41:00Z</dcterms:created>
  <dcterms:modified xsi:type="dcterms:W3CDTF">2012-10-27T23:01:00Z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TC060897601033</vt:lpwstr>
  </property>
</Properties>
</file>